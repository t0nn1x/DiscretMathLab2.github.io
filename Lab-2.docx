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AE17" w14:textId="2EE63F48" w:rsidR="00F62F59" w:rsidRDefault="00BA7047" w:rsidP="00BA70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A7047">
        <w:rPr>
          <w:rFonts w:ascii="Times New Roman" w:hAnsi="Times New Roman"/>
          <w:b/>
          <w:bCs/>
          <w:sz w:val="28"/>
          <w:szCs w:val="28"/>
        </w:rPr>
        <w:t>Лабораторна робота 2</w:t>
      </w:r>
    </w:p>
    <w:p w14:paraId="02396BDD" w14:textId="6E9BEB4F" w:rsidR="00BA7047" w:rsidRPr="00BA7047" w:rsidRDefault="00BA7047" w:rsidP="00BA70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Побудова матриці бінарного відношення</w:t>
      </w:r>
    </w:p>
    <w:p w14:paraId="4E017143" w14:textId="4DA3C5B5" w:rsidR="00BA7047" w:rsidRPr="00BA7047" w:rsidRDefault="00BA7047" w:rsidP="00BA70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A7047">
        <w:rPr>
          <w:rFonts w:ascii="Times New Roman" w:hAnsi="Times New Roman"/>
          <w:sz w:val="28"/>
          <w:szCs w:val="28"/>
        </w:rPr>
        <w:t>Варіант 13</w:t>
      </w:r>
    </w:p>
    <w:p w14:paraId="31B4254A" w14:textId="7B10DD40" w:rsidR="00BA7047" w:rsidRDefault="00BA7047" w:rsidP="00BA7047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BA704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104E672" wp14:editId="79ADD71F">
            <wp:extent cx="6299835" cy="254000"/>
            <wp:effectExtent l="0" t="0" r="0" b="0"/>
            <wp:docPr id="144519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98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FF7E" w14:textId="684C99D7" w:rsidR="00BA7047" w:rsidRPr="00BA7047" w:rsidRDefault="00BA7047" w:rsidP="00BA70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</w:t>
      </w:r>
      <w:r w:rsidRPr="00BA704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язання</w:t>
      </w:r>
    </w:p>
    <w:p w14:paraId="29FDB28A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Для доведення невірності рівності наведемо контрприклад. Розглянемо наступні множини:</w:t>
      </w:r>
    </w:p>
    <w:p w14:paraId="04B7289D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A = {1} B = {2} C = {3} D = {4}</w:t>
      </w:r>
    </w:p>
    <w:p w14:paraId="019DB64D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Обчислимо декартові добутки та об'єднання:</w:t>
      </w:r>
    </w:p>
    <w:p w14:paraId="1A676258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A×B = {(1, 2)} C×D = {(3, 4)} (A×B)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(C×D) = {(1, 2), (3, 4)}</w:t>
      </w:r>
    </w:p>
    <w:p w14:paraId="0B34908E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Тепер обчислимо об'єднання множин A, B, C та D:</w:t>
      </w:r>
    </w:p>
    <w:p w14:paraId="7A9A5A9B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A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C = {1, 3} B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D = {2, 4}</w:t>
      </w:r>
    </w:p>
    <w:p w14:paraId="0E92EBA7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Та декартовий добуток (A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C)×(B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D):</w:t>
      </w:r>
    </w:p>
    <w:p w14:paraId="356720CA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(A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C)×(B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D) = {(1, 2), (1, 4), (3, 2), (3, 4)}</w:t>
      </w:r>
    </w:p>
    <w:p w14:paraId="5061A4EC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Як видно з результатів, (A×B)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(C×D) ≠ (A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C)×(B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D), оскільки:</w:t>
      </w:r>
    </w:p>
    <w:p w14:paraId="4D00CCC6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{(1, 2), (3, 4)} ≠ {(1, 2), (1, 4), (3, 2), (3, 4)}</w:t>
      </w:r>
    </w:p>
    <w:p w14:paraId="32BC9602" w14:textId="77777777" w:rsid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t>Отже, рівність (A×B)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(C×D) = (A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C)×(B</w:t>
      </w:r>
      <w:r w:rsidRPr="00BA7047">
        <w:rPr>
          <w:rFonts w:ascii="Cambria Math" w:hAnsi="Cambria Math" w:cs="Cambria Math"/>
          <w:sz w:val="28"/>
          <w:szCs w:val="28"/>
          <w:lang w:val="en-AT"/>
        </w:rPr>
        <w:t>∪</w:t>
      </w:r>
      <w:r w:rsidRPr="00BA7047">
        <w:rPr>
          <w:rFonts w:ascii="Times New Roman" w:hAnsi="Times New Roman"/>
          <w:sz w:val="28"/>
          <w:szCs w:val="28"/>
          <w:lang w:val="en-AT"/>
        </w:rPr>
        <w:t>D) не є вірною.</w:t>
      </w:r>
    </w:p>
    <w:p w14:paraId="466E1E36" w14:textId="10912503" w:rsid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  <w:r w:rsidRPr="00BA7047">
        <w:rPr>
          <w:rFonts w:ascii="Times New Roman" w:hAnsi="Times New Roman"/>
          <w:sz w:val="28"/>
          <w:szCs w:val="28"/>
          <w:lang w:val="en-AT"/>
        </w:rPr>
        <w:drawing>
          <wp:inline distT="0" distB="0" distL="0" distR="0" wp14:anchorId="2B45B11E" wp14:editId="1AFF43FB">
            <wp:extent cx="6299835" cy="1009015"/>
            <wp:effectExtent l="0" t="0" r="0" b="0"/>
            <wp:docPr id="130358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8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998" w14:textId="77777777" w:rsidR="00BA7047" w:rsidRDefault="00BA7047" w:rsidP="00BA70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</w:t>
      </w:r>
      <w:r w:rsidRPr="00BA704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язання</w:t>
      </w:r>
    </w:p>
    <w:p w14:paraId="1C0403F8" w14:textId="77777777" w:rsidR="00BA7047" w:rsidRPr="00217FCC" w:rsidRDefault="00BA7047" w:rsidP="00BA70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7D3E4DA" w14:textId="77777777" w:rsidR="00BA7047" w:rsidRDefault="00BA7047" w:rsidP="00BA70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AT"/>
        </w:rPr>
      </w:pPr>
    </w:p>
    <w:p w14:paraId="04FF9033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sz w:val="28"/>
          <w:szCs w:val="28"/>
          <w:lang w:val="en-AT"/>
        </w:rPr>
      </w:pPr>
    </w:p>
    <w:p w14:paraId="56D182E9" w14:textId="77777777" w:rsidR="00BA7047" w:rsidRPr="00BA7047" w:rsidRDefault="00BA7047" w:rsidP="00BA7047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AT"/>
        </w:rPr>
      </w:pPr>
    </w:p>
    <w:sectPr w:rsidR="00BA7047" w:rsidRPr="00BA7047" w:rsidSect="009F131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D4D6" w14:textId="77777777" w:rsidR="00033013" w:rsidRDefault="00033013">
      <w:r>
        <w:separator/>
      </w:r>
    </w:p>
  </w:endnote>
  <w:endnote w:type="continuationSeparator" w:id="0">
    <w:p w14:paraId="76CF6BDD" w14:textId="77777777" w:rsidR="00033013" w:rsidRDefault="0003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panose1 w:val="020B0604020202020204"/>
    <w:charset w:val="00"/>
    <w:family w:val="auto"/>
    <w:pitch w:val="variable"/>
    <w:sig w:usb0="00000207" w:usb1="00000000" w:usb2="00000000" w:usb3="00000000" w:csb0="0000001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ED559" w14:textId="3CB48135" w:rsidR="00E14AA8" w:rsidRDefault="00E14A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CDA6BE" wp14:editId="6F697BE0">
              <wp:simplePos x="0" y="0"/>
              <wp:positionH relativeFrom="column">
                <wp:posOffset>568960</wp:posOffset>
              </wp:positionH>
              <wp:positionV relativeFrom="paragraph">
                <wp:posOffset>-130810</wp:posOffset>
              </wp:positionV>
              <wp:extent cx="847639" cy="157933"/>
              <wp:effectExtent l="0" t="0" r="0" b="0"/>
              <wp:wrapNone/>
              <wp:docPr id="900032090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6018C74" w14:textId="011B3036" w:rsidR="00E14AA8" w:rsidRPr="00D4031E" w:rsidRDefault="00E14AA8" w:rsidP="00E14AA8">
                          <w:pPr>
                            <w:rPr>
                              <w:i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CDA6BE" id="Rectangle 47" o:spid="_x0000_s1046" style="position:absolute;margin-left:44.8pt;margin-top:-10.3pt;width:66.75pt;height:12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" filled="f" stroked="f" strokeweight=".25pt">
              <v:textbox inset="1pt,1pt,1pt,1pt">
                <w:txbxContent>
                  <w:p w14:paraId="06018C74" w14:textId="011B3036" w:rsidR="00E14AA8" w:rsidRPr="00D4031E" w:rsidRDefault="00E14AA8" w:rsidP="00E14AA8">
                    <w:pPr>
                      <w:rPr>
                        <w:i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6EB876" wp14:editId="0F17B605">
              <wp:simplePos x="0" y="0"/>
              <wp:positionH relativeFrom="column">
                <wp:posOffset>565780</wp:posOffset>
              </wp:positionH>
              <wp:positionV relativeFrom="paragraph">
                <wp:posOffset>-285253</wp:posOffset>
              </wp:positionV>
              <wp:extent cx="847639" cy="157933"/>
              <wp:effectExtent l="0" t="0" r="0" b="0"/>
              <wp:wrapNone/>
              <wp:docPr id="244253890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9F6D76" w14:textId="77777777" w:rsidR="00E14AA8" w:rsidRPr="00D4031E" w:rsidRDefault="00E14AA8" w:rsidP="00E14AA8">
                          <w:pPr>
                            <w:rPr>
                              <w:i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lang w:val="ru-RU"/>
                            </w:rPr>
                            <w:t>Хробуст Антон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6EB876" id="_x0000_s1047" style="position:absolute;margin-left:44.55pt;margin-top:-22.45pt;width:66.75pt;height:12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" filled="f" stroked="f" strokeweight=".25pt">
              <v:textbox inset="1pt,1pt,1pt,1pt">
                <w:txbxContent>
                  <w:p w14:paraId="3A9F6D76" w14:textId="77777777" w:rsidR="00E14AA8" w:rsidRPr="00D4031E" w:rsidRDefault="00E14AA8" w:rsidP="00E14AA8">
                    <w:pPr>
                      <w:rPr>
                        <w:i/>
                        <w:sz w:val="18"/>
                        <w:lang w:val="ru-RU"/>
                      </w:rPr>
                    </w:pPr>
                    <w:r>
                      <w:rPr>
                        <w:i/>
                        <w:sz w:val="18"/>
                        <w:lang w:val="ru-RU"/>
                      </w:rPr>
                      <w:t>Хробуст Антон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8DBC" w14:textId="03E23A58" w:rsidR="003E0570" w:rsidRDefault="00E14A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FAB9CE4" wp14:editId="5CF38581">
              <wp:simplePos x="0" y="0"/>
              <wp:positionH relativeFrom="column">
                <wp:posOffset>577175</wp:posOffset>
              </wp:positionH>
              <wp:positionV relativeFrom="paragraph">
                <wp:posOffset>-457831</wp:posOffset>
              </wp:positionV>
              <wp:extent cx="847639" cy="157933"/>
              <wp:effectExtent l="0" t="0" r="0" b="0"/>
              <wp:wrapNone/>
              <wp:docPr id="654869719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07B604" w14:textId="442C04CA" w:rsidR="00E14AA8" w:rsidRPr="00D4031E" w:rsidRDefault="00E14AA8" w:rsidP="00E14AA8">
                          <w:pPr>
                            <w:rPr>
                              <w:i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lang w:val="ru-RU"/>
                            </w:rPr>
                            <w:t>Шелуха О.О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AB9CE4" id="_x0000_s1094" style="position:absolute;margin-left:45.45pt;margin-top:-36.05pt;width:66.75pt;height:12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" filled="f" stroked="f" strokeweight=".25pt">
              <v:textbox inset="1pt,1pt,1pt,1pt">
                <w:txbxContent>
                  <w:p w14:paraId="2C07B604" w14:textId="442C04CA" w:rsidR="00E14AA8" w:rsidRPr="00D4031E" w:rsidRDefault="00E14AA8" w:rsidP="00E14AA8">
                    <w:pPr>
                      <w:rPr>
                        <w:i/>
                        <w:sz w:val="18"/>
                        <w:lang w:val="ru-RU"/>
                      </w:rPr>
                    </w:pPr>
                    <w:r>
                      <w:rPr>
                        <w:i/>
                        <w:sz w:val="18"/>
                        <w:lang w:val="ru-RU"/>
                      </w:rPr>
                      <w:t>Шелуха О.О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739B" w14:textId="77777777" w:rsidR="00033013" w:rsidRDefault="00033013">
      <w:r>
        <w:separator/>
      </w:r>
    </w:p>
  </w:footnote>
  <w:footnote w:type="continuationSeparator" w:id="0">
    <w:p w14:paraId="5469B40C" w14:textId="77777777" w:rsidR="00033013" w:rsidRDefault="0003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2D58C2" w:rsidR="00326D2B" w:rsidRDefault="00326D2B">
    <w:pPr>
      <w:pStyle w:val="Header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1F3592C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0F195B52" w:rsidR="00326D2B" w:rsidRDefault="00326D2B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0871B7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C1A7CA0" w:rsidR="00326D2B" w:rsidRPr="00C05CB7" w:rsidRDefault="00A801BF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125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10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&#13;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1E68C203" w14:textId="0F195B52" w:rsidR="00326D2B" w:rsidRDefault="00326D2B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0871B7">
                        <w:rPr>
                          <w:rStyle w:val="PageNumber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7BAA7048" w14:textId="3C1A7CA0" w:rsidR="00326D2B" w:rsidRPr="00C05CB7" w:rsidRDefault="00A801BF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20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125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10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6BBB1A06" w:rsidR="00326D2B" w:rsidRPr="0080663F" w:rsidRDefault="00326D2B" w:rsidP="009F131C">
    <w:pPr>
      <w:pStyle w:val="Heading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22C83110">
              <wp:simplePos x="0" y="0"/>
              <wp:positionH relativeFrom="page">
                <wp:posOffset>700405</wp:posOffset>
              </wp:positionH>
              <wp:positionV relativeFrom="page">
                <wp:posOffset>247015</wp:posOffset>
              </wp:positionV>
              <wp:extent cx="6588760" cy="10189210"/>
              <wp:effectExtent l="12700" t="12700" r="1524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D9319A8" w:rsidR="00326D2B" w:rsidRPr="00C95106" w:rsidRDefault="00C05CB7" w:rsidP="00B66788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125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5F7A49" w:rsidRPr="00C95106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10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7F535138" w:rsidR="00326D2B" w:rsidRPr="00D4031E" w:rsidRDefault="00D4031E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Хробуст Антон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Rectangle 4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56E9D" w14:textId="77777777" w:rsidR="00326D2B" w:rsidRDefault="00326D2B" w:rsidP="00B66788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Перевір.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Rectangle 58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06911A" w14:textId="77777777" w:rsidR="00326D2B" w:rsidRDefault="002638A5" w:rsidP="00B66788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Зав.каф.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30FBFF26" w:rsidR="00326D2B" w:rsidRDefault="00B86DBA" w:rsidP="00311F95">
                            <w:pPr>
                              <w:pStyle w:val="a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="003E0570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КБ-2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15pt;margin-top:19.45pt;width:518.8pt;height:802.3pt;z-index:25165056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">
              <v:rect id="Rectangle 22" o:spid="_x0000_s1049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&#13;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JDxwAAAOAAAAAPAAAAZHJzL2Rvd25yZXYueG1sRI/BasJA&#13;&#10;EIbvhb7DMgVvzcZK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EHTEkPHAAAA4AAA&#13;&#10;AA8AAAAAAAAAAAAAAAAABwIAAGRycy9kb3ducmV2LnhtbFBLBQYAAAAAAwADALcAAAD7AgAAAAA=&#13;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+s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L5CYQG5/AAAAP//AwBQSwECLQAUAAYACAAAACEA2+H2y+4AAACFAQAAEwAAAAAAAAAAAAAA&#13;&#10;AAAAAAAAW0NvbnRlbnRfVHlwZXNdLnhtbFBLAQItABQABgAIAAAAIQBa9CxbvwAAABUBAAALAAAA&#13;&#10;AAAAAAAAAAAAAB8BAABfcmVscy8ucmVsc1BLAQItABQABgAIAAAAIQChdi+swgAAAOAAAAAPAAAA&#13;&#10;AAAAAAAAAAAAAAcCAABkcnMvZG93bnJldi54bWxQSwUGAAAAAAMAAwC3AAAA9gIAAAAA&#13;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&#13;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N79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yTf8HgpnQK6eAAAA//8DAFBLAQItABQABgAIAAAAIQDb4fbL7gAAAIUBAAATAAAAAAAA&#13;&#10;AAAAAAAAAAAAAABbQ29udGVudF9UeXBlc10ueG1sUEsBAi0AFAAGAAgAAAAhAFr0LFu/AAAAFQEA&#13;&#10;AAsAAAAAAAAAAAAAAAAAHwEAAF9yZWxzLy5yZWxzUEsBAi0AFAAGAAgAAAAhAPCE3v3HAAAA4AAA&#13;&#10;AA8AAAAAAAAAAAAAAAAABwIAAGRycy9kb3ducmV2LnhtbFBLBQYAAAAAAwADALcAAAD7AgAAAAA=&#13;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bCZ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kbf8DoUz4Bc/AIAAP//AwBQSwECLQAUAAYACAAAACEA2+H2y+4AAACFAQAAEwAAAAAAAAAA&#13;&#10;AAAAAAAAAAAAW0NvbnRlbnRfVHlwZXNdLnhtbFBLAQItABQABgAIAAAAIQBa9CxbvwAAABUBAAAL&#13;&#10;AAAAAAAAAAAAAAAAAB8BAABfcmVscy8ucmVsc1BLAQItABQABgAIAAAAIQAtpbCZxQAAAOAAAAAP&#13;&#10;AAAAAAAAAAAAAAAAAAcCAABkcnMvZG93bnJldi54bWxQSwUGAAAAAAMAAwC3AAAA+QIAAAAA&#13;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&#13;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" filled="f" stroked="f" strokeweight=".25pt">
                <v:textbox inset="1pt,1pt,1pt,1pt">
                  <w:txbxContent>
                    <w:p w14:paraId="01385ED4" w14:textId="5D9319A8" w:rsidR="00326D2B" w:rsidRPr="00C95106" w:rsidRDefault="00C05CB7" w:rsidP="00B66788">
                      <w:pPr>
                        <w:pStyle w:val="a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125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5F7A49" w:rsidRPr="00C95106">
                        <w:rPr>
                          <w:rFonts w:ascii="Calibri" w:hAnsi="Calibri"/>
                          <w:color w:val="FF0000"/>
                          <w:szCs w:val="28"/>
                        </w:rPr>
                        <w:t>10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sWjxwAAAOAAAAAPAAAAZHJzL2Rvd25yZXYueG1sRI/RagIx&#13;&#10;FETfC/2HcAt906xS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PcixaPHAAAA4AAA&#13;&#10;AA8AAAAAAAAAAAAAAAAABwIAAGRycy9kb3ducmV2LnhtbFBLBQYAAAAAAwADALcAAAD7AgAAAAA=&#13;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group id="Group 45" o:spid="_x0000_s1072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<v:rect id="Rectangle 46" o:spid="_x0000_s107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_x0000_s107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59818907" w14:textId="7F535138" w:rsidR="00326D2B" w:rsidRPr="00D4031E" w:rsidRDefault="00D4031E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Хробуст Антон</w:t>
                        </w:r>
                      </w:p>
                    </w:txbxContent>
                  </v:textbox>
                </v:rect>
              </v:group>
              <v:rect id="Rectangle 49" o:spid="_x0000_s1075" style="position:absolute;left:39;top:18614;width:21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" filled="f" stroked="f" strokeweight=".25pt">
                <v:textbox inset="1pt,1pt,1pt,1pt">
                  <w:txbxContent>
                    <w:p w14:paraId="23756E9D" w14:textId="77777777" w:rsidR="00326D2B" w:rsidRDefault="00326D2B" w:rsidP="00B6678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group id="Group 51" o:spid="_x0000_s1076" style="position:absolute;left:39;top:18969;width:4882;height:309" coordsize="20336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<v:rect id="Rectangle 52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<v:rect id="Rectangle 55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0S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sDb+H4hmQ+x8AAAD//wMAUEsBAi0AFAAGAAgAAAAhANvh9svuAAAAhQEAABMAAAAAAAAA&#13;&#10;AAAAAAAAAAAAAFtDb250ZW50X1R5cGVzXS54bWxQSwECLQAUAAYACAAAACEAWvQsW78AAAAVAQAA&#13;&#10;CwAAAAAAAAAAAAAAAAAfAQAAX3JlbHMvLnJlbHNQSwECLQAUAAYACAAAACEAbr9Ekc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58" o:spid="_x0000_s1082" style="position:absolute;left:39;top:19660;width:21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" filled="f" stroked="f" strokeweight=".25pt">
                <v:textbox inset="1pt,1pt,1pt,1pt">
                  <w:txbxContent>
                    <w:p w14:paraId="7506911A" w14:textId="77777777" w:rsidR="00326D2B" w:rsidRDefault="002638A5" w:rsidP="00B6678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Зав.каф.</w:t>
                      </w:r>
                    </w:p>
                  </w:txbxContent>
                </v:textbox>
              </v:rect>
              <v:line id="Line 60" o:spid="_x0000_s1083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iRc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" strokeweight="2pt"/>
              <v:rect id="Rectangle 61" o:spid="_x0000_s1084" style="position:absolute;left:7760;top:18561;width:6292;height:1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&#13;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5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" strokeweight="2pt"/>
              <v:line id="Line 63" o:spid="_x0000_s1086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" strokeweight="2pt"/>
              <v:line id="Line 64" o:spid="_x0000_s1087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" strokeweight="2pt"/>
              <v:rect id="Rectangle 65" o:spid="_x0000_s1088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&#13;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89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Ew7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oa/Q/EMyNUvAAAA//8DAFBLAQItABQABgAIAAAAIQDb4fbL7gAAAIUBAAATAAAAAAAAAAAA&#13;&#10;AAAAAAAAAABbQ29udGVudF9UeXBlc10ueG1sUEsBAi0AFAAGAAgAAAAhAFr0LFu/AAAAFQEAAAsA&#13;&#10;AAAAAAAAAAAAAAAAHwEAAF9yZWxzLy5yZWxzUEsBAi0AFAAGAAgAAAAhABu0TDvEAAAA4AAAAA8A&#13;&#10;AAAAAAAAAAAAAAAABwIAAGRycy9kb3ducmV2LnhtbFBLBQYAAAAAAwADALcAAAD4AgAAAAA=&#13;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0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Omg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aG16F4BuTyCQAA//8DAFBLAQItABQABgAIAAAAIQDb4fbL7gAAAIUBAAATAAAAAAAAAAAA&#13;&#10;AAAAAAAAAABbQ29udGVudF9UeXBlc10ueG1sUEsBAi0AFAAGAAgAAAAhAFr0LFu/AAAAFQEAAAsA&#13;&#10;AAAAAAAAAAAAAAAAHwEAAF9yZWxzLy5yZWxzUEsBAi0AFAAGAAgAAAAhAHT46aDEAAAA4AAAAA8A&#13;&#10;AAAAAAAAAAAAAAAABwIAAGRycy9kb3ducmV2LnhtbFBLBQYAAAAAAwADALcAAAD4AgAAAAA=&#13;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1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HeT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8QAeh9IZkLM7AAAA//8DAFBLAQItABQABgAIAAAAIQDb4fbL7gAAAIUBAAATAAAAAAAA&#13;&#10;AAAAAAAAAAAAAABbQ29udGVudF9UeXBlc10ueG1sUEsBAi0AFAAGAAgAAAAhAFr0LFu/AAAAFQEA&#13;&#10;AAsAAAAAAAAAAAAAAAAAHwEAAF9yZWxzLy5yZWxzUEsBAi0AFAAGAAgAAAAhAHmQd5PHAAAA4AAA&#13;&#10;AA8AAAAAAAAAAAAAAAAABwIAAGRycy9kb3ducmV2LnhtbFBLBQYAAAAAAwADALcAAAD7AgAAAAA=&#13;&#10;" strokeweight="1pt"/>
              <v:line id="Line 69" o:spid="_x0000_s1092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" strokeweight="1pt"/>
              <v:rect id="Rectangle 70" o:spid="_x0000_s1093" style="position:absolute;left:14295;top:19221;width:5609;height: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0o4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LFP4OxTPgNz8AgAA//8DAFBLAQItABQABgAIAAAAIQDb4fbL7gAAAIUBAAATAAAAAAAAAAAA&#13;&#10;AAAAAAAAAABbQ29udGVudF9UeXBlc10ueG1sUEsBAi0AFAAGAAgAAAAhAFr0LFu/AAAAFQEAAAsA&#13;&#10;AAAAAAAAAAAAAAAAHwEAAF9yZWxzLy5yZWxzUEsBAi0AFAAGAAgAAAAhAGSPSjjEAAAA4AAAAA8A&#13;&#10;AAAAAAAAAAAAAAAABwIAAGRycy9kb3ducmV2LnhtbFBLBQYAAAAAAwADALcAAAD4AgAAAAA=&#13;&#10;" filled="f" stroked="f" strokeweight=".25pt">
                <v:textbox inset="1pt,1pt,1pt,1pt">
                  <w:txbxContent>
                    <w:p w14:paraId="5FAC5898" w14:textId="30FBFF26" w:rsidR="00326D2B" w:rsidRDefault="00B86DBA" w:rsidP="00311F95">
                      <w:pPr>
                        <w:pStyle w:val="a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="003E0570">
                        <w:rPr>
                          <w:rFonts w:ascii="Arial" w:hAnsi="Arial"/>
                          <w:color w:val="FF0000"/>
                          <w:sz w:val="36"/>
                        </w:rPr>
                        <w:t>КБ-2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52965661">
    <w:abstractNumId w:val="1"/>
  </w:num>
  <w:num w:numId="2" w16cid:durableId="1715078022">
    <w:abstractNumId w:val="6"/>
  </w:num>
  <w:num w:numId="3" w16cid:durableId="305553602">
    <w:abstractNumId w:val="4"/>
  </w:num>
  <w:num w:numId="4" w16cid:durableId="1990590794">
    <w:abstractNumId w:val="0"/>
  </w:num>
  <w:num w:numId="5" w16cid:durableId="226696801">
    <w:abstractNumId w:val="11"/>
  </w:num>
  <w:num w:numId="6" w16cid:durableId="388041600">
    <w:abstractNumId w:val="5"/>
  </w:num>
  <w:num w:numId="7" w16cid:durableId="2070379651">
    <w:abstractNumId w:val="3"/>
  </w:num>
  <w:num w:numId="8" w16cid:durableId="1480147341">
    <w:abstractNumId w:val="9"/>
  </w:num>
  <w:num w:numId="9" w16cid:durableId="680623540">
    <w:abstractNumId w:val="8"/>
  </w:num>
  <w:num w:numId="10" w16cid:durableId="1296327035">
    <w:abstractNumId w:val="2"/>
  </w:num>
  <w:num w:numId="11" w16cid:durableId="252906938">
    <w:abstractNumId w:val="10"/>
  </w:num>
  <w:num w:numId="12" w16cid:durableId="1982616494">
    <w:abstractNumId w:val="12"/>
  </w:num>
  <w:num w:numId="13" w16cid:durableId="1757165637">
    <w:abstractNumId w:val="7"/>
  </w:num>
  <w:num w:numId="14" w16cid:durableId="37928578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3013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871B7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188F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17FCC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6927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4AA7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2CCF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A7047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87F88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031E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4AA8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customStyle="1" w:styleId="a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Hyperlink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ListParagraph">
    <w:name w:val="List Paragraph"/>
    <w:basedOn w:val="Normal"/>
    <w:uiPriority w:val="34"/>
    <w:qFormat/>
    <w:rsid w:val="004E4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DefaultParagraphFont"/>
    <w:rsid w:val="007F7069"/>
  </w:style>
  <w:style w:type="character" w:customStyle="1" w:styleId="spelle">
    <w:name w:val="spelle"/>
    <w:basedOn w:val="DefaultParagraphFont"/>
    <w:rsid w:val="007F7069"/>
  </w:style>
  <w:style w:type="character" w:customStyle="1" w:styleId="grame">
    <w:name w:val="grame"/>
    <w:basedOn w:val="DefaultParagraphFont"/>
    <w:rsid w:val="007F7069"/>
  </w:style>
  <w:style w:type="character" w:styleId="Emphasis">
    <w:name w:val="Emphasis"/>
    <w:qFormat/>
    <w:rsid w:val="005E3725"/>
    <w:rPr>
      <w:i/>
      <w:iCs/>
    </w:rPr>
  </w:style>
  <w:style w:type="paragraph" w:styleId="NormalWeb">
    <w:name w:val="Normal (Web)"/>
    <w:basedOn w:val="Normal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BodyTextIndent">
    <w:name w:val="Body Text Indent"/>
    <w:basedOn w:val="Normal"/>
    <w:link w:val="BodyTextIndentChar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8109C2"/>
    <w:rPr>
      <w:sz w:val="24"/>
      <w:szCs w:val="24"/>
      <w:lang w:val="uk-UA"/>
    </w:rPr>
  </w:style>
  <w:style w:type="paragraph" w:styleId="NoSpacing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0">
    <w:name w:val="Рисунки"/>
    <w:basedOn w:val="Normal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FollowedHyperlink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1">
    <w:name w:val="Таблицы"/>
    <w:basedOn w:val="Normal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2">
    <w:name w:val="Надписи в рисунках"/>
    <w:basedOn w:val="Normal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3">
    <w:name w:val="Подпись к рисунку"/>
    <w:basedOn w:val="a4"/>
    <w:next w:val="Normal"/>
    <w:rsid w:val="0060519B"/>
    <w:pPr>
      <w:keepNext w:val="0"/>
      <w:widowControl w:val="0"/>
      <w:spacing w:before="100" w:after="100"/>
    </w:pPr>
  </w:style>
  <w:style w:type="paragraph" w:customStyle="1" w:styleId="a4">
    <w:name w:val="Рисунок"/>
    <w:basedOn w:val="Normal"/>
    <w:next w:val="a3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2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F385-6CC9-4E3E-8338-247B9CA8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C:\Users\Fedya\Desktop\Хлам 3 курс\small.dot</Template>
  <TotalTime>148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Antony Hrobust</cp:lastModifiedBy>
  <cp:revision>6</cp:revision>
  <cp:lastPrinted>2015-03-05T20:32:00Z</cp:lastPrinted>
  <dcterms:created xsi:type="dcterms:W3CDTF">2023-02-19T15:25:00Z</dcterms:created>
  <dcterms:modified xsi:type="dcterms:W3CDTF">2023-04-11T09:24:00Z</dcterms:modified>
</cp:coreProperties>
</file>